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F94" w:rsidRPr="007625C0" w:rsidRDefault="008D52EE" w:rsidP="001B1602">
      <w:pPr>
        <w:pStyle w:val="Titre1"/>
        <w:spacing w:before="120"/>
      </w:pPr>
      <w:r>
        <w:t>I</w:t>
      </w:r>
      <w:r w:rsidRPr="007625C0">
        <w:t xml:space="preserve">NFORMATIONS </w:t>
      </w:r>
      <w:r>
        <w:t>GENERALES</w:t>
      </w:r>
    </w:p>
    <w:tbl>
      <w:tblPr>
        <w:tblW w:w="90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34"/>
        <w:gridCol w:w="823"/>
        <w:gridCol w:w="2550"/>
        <w:gridCol w:w="2409"/>
      </w:tblGrid>
      <w:tr w:rsidR="00EB446B" w:rsidRPr="00CE4D89" w:rsidTr="005C1027">
        <w:trPr>
          <w:trHeight w:val="260"/>
          <w:jc w:val="center"/>
        </w:trPr>
        <w:tc>
          <w:tcPr>
            <w:tcW w:w="3234" w:type="dxa"/>
          </w:tcPr>
          <w:p w:rsidR="00EB446B" w:rsidRPr="00540F26" w:rsidRDefault="001C6221" w:rsidP="001C6221">
            <w:pPr>
              <w:pStyle w:val="TexteTableau"/>
              <w:rPr>
                <w:b/>
              </w:rPr>
            </w:pPr>
            <w:r>
              <w:rPr>
                <w:b/>
              </w:rPr>
              <w:t>Elève</w:t>
            </w:r>
            <w:r w:rsidR="00EB446B" w:rsidRPr="00540F26">
              <w:rPr>
                <w:b/>
              </w:rPr>
              <w:t>:</w:t>
            </w:r>
          </w:p>
        </w:tc>
        <w:tc>
          <w:tcPr>
            <w:tcW w:w="823" w:type="dxa"/>
            <w:tcBorders>
              <w:right w:val="nil"/>
            </w:tcBorders>
          </w:tcPr>
          <w:p w:rsidR="00EB446B" w:rsidRDefault="00A67183" w:rsidP="008D06A1">
            <w:pPr>
              <w:pStyle w:val="TexteTableau"/>
            </w:pPr>
            <w:r>
              <w:t>Nom</w:t>
            </w:r>
            <w:r w:rsidR="00EB446B">
              <w:t>:</w:t>
            </w:r>
          </w:p>
        </w:tc>
        <w:tc>
          <w:tcPr>
            <w:tcW w:w="2550" w:type="dxa"/>
            <w:tcBorders>
              <w:left w:val="nil"/>
            </w:tcBorders>
            <w:vAlign w:val="center"/>
          </w:tcPr>
          <w:p w:rsidR="00EB446B" w:rsidRDefault="007956D6" w:rsidP="00AA463F">
            <w:pPr>
              <w:pStyle w:val="NOM"/>
            </w:pPr>
            <w:r>
              <w:t>Cattin</w:t>
            </w:r>
          </w:p>
        </w:tc>
        <w:tc>
          <w:tcPr>
            <w:tcW w:w="2409" w:type="dxa"/>
          </w:tcPr>
          <w:p w:rsidR="00EB446B" w:rsidRDefault="00A67183" w:rsidP="00914B3A">
            <w:pPr>
              <w:pStyle w:val="TexteTableau"/>
              <w:tabs>
                <w:tab w:val="left" w:pos="1026"/>
              </w:tabs>
            </w:pPr>
            <w:r>
              <w:t>Prénom</w:t>
            </w:r>
            <w:r w:rsidR="00EB446B">
              <w:t>:</w:t>
            </w:r>
            <w:r w:rsidR="003F6AFA">
              <w:tab/>
            </w:r>
            <w:r w:rsidR="007956D6">
              <w:t>Bruno</w:t>
            </w:r>
          </w:p>
        </w:tc>
      </w:tr>
      <w:tr w:rsidR="00186359" w:rsidTr="005C1027">
        <w:trPr>
          <w:trHeight w:val="260"/>
          <w:jc w:val="center"/>
        </w:trPr>
        <w:tc>
          <w:tcPr>
            <w:tcW w:w="3234" w:type="dxa"/>
          </w:tcPr>
          <w:p w:rsidR="00186359" w:rsidRPr="00540F26" w:rsidRDefault="00A67183" w:rsidP="008D06A1">
            <w:pPr>
              <w:pStyle w:val="TexteTableau"/>
              <w:rPr>
                <w:b/>
              </w:rPr>
            </w:pPr>
            <w:r w:rsidRPr="00540F26">
              <w:rPr>
                <w:b/>
              </w:rPr>
              <w:t>Lieu de travail</w:t>
            </w:r>
            <w:r w:rsidR="00186359" w:rsidRPr="00540F26">
              <w:rPr>
                <w:b/>
              </w:rPr>
              <w:t>:</w:t>
            </w:r>
          </w:p>
        </w:tc>
        <w:tc>
          <w:tcPr>
            <w:tcW w:w="5782" w:type="dxa"/>
            <w:gridSpan w:val="3"/>
          </w:tcPr>
          <w:p w:rsidR="00186359" w:rsidRPr="00B916EE" w:rsidRDefault="007956D6" w:rsidP="008D06A1">
            <w:pPr>
              <w:pStyle w:val="TexteTableau"/>
              <w:rPr>
                <w:rFonts w:ascii="ETML" w:hAnsi="ETML"/>
              </w:rPr>
            </w:pPr>
            <w:r>
              <w:rPr>
                <w:rFonts w:ascii="ETML" w:hAnsi="ETML"/>
              </w:rPr>
              <w:t>ETML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 xml:space="preserve">Période de </w:t>
            </w:r>
            <w:r w:rsidR="00540F26">
              <w:rPr>
                <w:rFonts w:ascii="Calibri" w:hAnsi="Calibri" w:cs="Arial"/>
                <w:b/>
                <w:sz w:val="28"/>
                <w:szCs w:val="28"/>
              </w:rPr>
              <w:t>r</w:t>
            </w:r>
            <w:r w:rsidRPr="00540F26">
              <w:rPr>
                <w:rFonts w:ascii="Calibri" w:hAnsi="Calibri" w:cs="Arial"/>
                <w:b/>
                <w:sz w:val="28"/>
                <w:szCs w:val="28"/>
              </w:rPr>
              <w:t>éalisation</w:t>
            </w:r>
            <w:r w:rsidR="005C1027">
              <w:rPr>
                <w:rFonts w:ascii="Calibri" w:hAnsi="Calibri" w:cs="Arial"/>
                <w:b/>
                <w:sz w:val="28"/>
                <w:szCs w:val="28"/>
              </w:rPr>
              <w:t> :</w:t>
            </w:r>
          </w:p>
        </w:tc>
        <w:tc>
          <w:tcPr>
            <w:tcW w:w="5782" w:type="dxa"/>
            <w:gridSpan w:val="3"/>
          </w:tcPr>
          <w:p w:rsidR="00CF52ED" w:rsidRPr="00C93A03" w:rsidRDefault="007956D6" w:rsidP="00014221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Helv"/>
                <w:sz w:val="28"/>
                <w:szCs w:val="28"/>
              </w:rPr>
            </w:pPr>
            <w:r>
              <w:rPr>
                <w:rFonts w:ascii="Calibri" w:hAnsi="Calibri" w:cs="Helv"/>
                <w:sz w:val="28"/>
                <w:szCs w:val="28"/>
              </w:rPr>
              <w:t>29.05.2017 =&gt; 26.06.2017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>Horaire de travail :</w:t>
            </w:r>
          </w:p>
        </w:tc>
        <w:tc>
          <w:tcPr>
            <w:tcW w:w="5782" w:type="dxa"/>
            <w:gridSpan w:val="3"/>
          </w:tcPr>
          <w:p w:rsidR="00CF52ED" w:rsidRPr="00C93A03" w:rsidRDefault="007956D6" w:rsidP="002912EC">
            <w:pPr>
              <w:autoSpaceDE w:val="0"/>
              <w:autoSpaceDN w:val="0"/>
              <w:adjustRightInd w:val="0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>8 :00 =&gt; 16 :35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7956D6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>Nombre d</w:t>
            </w:r>
            <w:r w:rsidR="007956D6">
              <w:rPr>
                <w:rFonts w:ascii="Calibri" w:hAnsi="Calibri" w:cs="Arial"/>
                <w:b/>
                <w:sz w:val="28"/>
                <w:szCs w:val="28"/>
              </w:rPr>
              <w:t>e périodes</w:t>
            </w:r>
            <w:r w:rsidRPr="00540F26">
              <w:rPr>
                <w:rFonts w:ascii="Calibri" w:hAnsi="Calibri" w:cs="Arial"/>
                <w:b/>
                <w:sz w:val="28"/>
                <w:szCs w:val="28"/>
              </w:rPr>
              <w:t xml:space="preserve"> :</w:t>
            </w:r>
          </w:p>
        </w:tc>
        <w:tc>
          <w:tcPr>
            <w:tcW w:w="5782" w:type="dxa"/>
            <w:gridSpan w:val="3"/>
          </w:tcPr>
          <w:p w:rsidR="00CF52ED" w:rsidRPr="00C93A03" w:rsidRDefault="007956D6" w:rsidP="002912EC">
            <w:pPr>
              <w:autoSpaceDE w:val="0"/>
              <w:autoSpaceDN w:val="0"/>
              <w:adjustRightInd w:val="0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>100</w:t>
            </w:r>
          </w:p>
        </w:tc>
      </w:tr>
    </w:tbl>
    <w:p w:rsidR="00411F94" w:rsidRPr="007625C0" w:rsidRDefault="008D52EE" w:rsidP="008D52EE">
      <w:pPr>
        <w:pStyle w:val="Titre1"/>
      </w:pPr>
      <w:r>
        <w:t>P</w:t>
      </w:r>
      <w:r w:rsidR="00411F94" w:rsidRPr="007625C0">
        <w:t>ROCÉDURE</w:t>
      </w:r>
    </w:p>
    <w:p w:rsidR="00D46C5B" w:rsidRPr="003F6AFA" w:rsidRDefault="00D46C5B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3F6AFA">
        <w:t>L</w:t>
      </w:r>
      <w:r w:rsidR="00031DE9">
        <w:t xml:space="preserve">’élève </w:t>
      </w:r>
      <w:r w:rsidRPr="003F6AFA">
        <w:t xml:space="preserve">réalise un travail personnel sur </w:t>
      </w:r>
      <w:r w:rsidR="00031DE9">
        <w:t>la base d'un cahier des charges</w:t>
      </w:r>
      <w:r w:rsidR="008F3DF4">
        <w:t xml:space="preserve"> selon le niveau des priorités</w:t>
      </w:r>
      <w:r w:rsidR="00756A7D">
        <w:t>.</w:t>
      </w:r>
    </w:p>
    <w:p w:rsidR="00D46C5B" w:rsidRPr="003F6AFA" w:rsidRDefault="00D46C5B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3F6AFA">
        <w:t>Le cahier</w:t>
      </w:r>
      <w:r w:rsidR="00756A7D">
        <w:t xml:space="preserve"> des charges est approuvé </w:t>
      </w:r>
      <w:r w:rsidR="00031DE9">
        <w:t>par un enseignant</w:t>
      </w:r>
      <w:r w:rsidRPr="003F6AFA">
        <w:t>. Il est en outre prése</w:t>
      </w:r>
      <w:r w:rsidR="00AC459F">
        <w:t xml:space="preserve">nté, commenté et discuté avec </w:t>
      </w:r>
      <w:r w:rsidR="008F3DF4">
        <w:t>l’élève</w:t>
      </w:r>
      <w:r w:rsidRPr="003F6AFA">
        <w:t>.</w:t>
      </w:r>
    </w:p>
    <w:p w:rsidR="00D46C5B" w:rsidRPr="003F6AFA" w:rsidRDefault="00031DE9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>
        <w:t>L’élève</w:t>
      </w:r>
      <w:r w:rsidR="007C374C">
        <w:t xml:space="preserve"> </w:t>
      </w:r>
      <w:r w:rsidR="00D46C5B" w:rsidRPr="003F6AFA">
        <w:t>est entièremen</w:t>
      </w:r>
      <w:r w:rsidR="00756A7D">
        <w:t>t responsable de la sécurité de</w:t>
      </w:r>
      <w:r w:rsidR="00D46C5B" w:rsidRPr="003F6AFA">
        <w:t xml:space="preserve"> ses données.</w:t>
      </w:r>
    </w:p>
    <w:p w:rsidR="00D46C5B" w:rsidRPr="003F6AFA" w:rsidRDefault="00E05861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132549">
        <w:t xml:space="preserve">A la fin du délai imparti pour la réalisation du </w:t>
      </w:r>
      <w:r w:rsidR="00031DE9">
        <w:t>projet</w:t>
      </w:r>
      <w:r w:rsidRPr="00132549">
        <w:t xml:space="preserve">, </w:t>
      </w:r>
      <w:r w:rsidR="00031DE9">
        <w:t>l’élève devra produire une présentation d’une dizaine de diapositives.</w:t>
      </w:r>
    </w:p>
    <w:p w:rsidR="007625C0" w:rsidRDefault="008D52EE" w:rsidP="0034690C">
      <w:pPr>
        <w:pStyle w:val="Titre1"/>
        <w:keepNext/>
        <w:keepLines/>
      </w:pPr>
      <w:r>
        <w:t>T</w:t>
      </w:r>
      <w:r w:rsidR="007625C0" w:rsidRPr="007625C0">
        <w:t>ITRE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921"/>
      </w:tblGrid>
      <w:tr w:rsidR="00AF7342">
        <w:tc>
          <w:tcPr>
            <w:tcW w:w="5000" w:type="pct"/>
          </w:tcPr>
          <w:p w:rsidR="00AF7342" w:rsidRDefault="00AF7342" w:rsidP="001A1C17">
            <w:pPr>
              <w:pStyle w:val="Corpsdetexte"/>
              <w:spacing w:after="0"/>
              <w:ind w:left="426"/>
              <w:jc w:val="both"/>
            </w:pPr>
          </w:p>
          <w:p w:rsidR="00C03344" w:rsidRDefault="00C03344" w:rsidP="009D4375">
            <w:pPr>
              <w:pStyle w:val="Corpsdetexte"/>
              <w:spacing w:after="0"/>
              <w:ind w:left="426"/>
              <w:jc w:val="both"/>
            </w:pPr>
            <w:proofErr w:type="spellStart"/>
            <w:r>
              <w:t>Tetris</w:t>
            </w:r>
            <w:proofErr w:type="spellEnd"/>
            <w:r>
              <w:t xml:space="preserve"> </w:t>
            </w:r>
            <w:r w:rsidR="009D4375">
              <w:t>embarqué</w:t>
            </w:r>
          </w:p>
        </w:tc>
      </w:tr>
    </w:tbl>
    <w:p w:rsidR="00411F94" w:rsidRDefault="00CA34FD" w:rsidP="0034690C">
      <w:pPr>
        <w:pStyle w:val="Titre1"/>
        <w:keepNext/>
        <w:keepLines/>
      </w:pPr>
      <w:r>
        <w:t>S</w:t>
      </w:r>
      <w:r w:rsidR="00411F94" w:rsidRPr="007625C0">
        <w:t>UJET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620DC5">
        <w:trPr>
          <w:jc w:val="center"/>
        </w:trPr>
        <w:tc>
          <w:tcPr>
            <w:tcW w:w="5000" w:type="pct"/>
          </w:tcPr>
          <w:p w:rsidR="00E03566" w:rsidRPr="00E03566" w:rsidRDefault="00EE4898" w:rsidP="00EC5043">
            <w:pPr>
              <w:pStyle w:val="Corpsdetexte"/>
              <w:spacing w:after="0"/>
              <w:ind w:left="426"/>
            </w:pPr>
            <w:r>
              <w:t>Réaliser</w:t>
            </w:r>
            <w:r w:rsidR="00C03344">
              <w:t xml:space="preserve"> un </w:t>
            </w:r>
            <w:r>
              <w:t xml:space="preserve">jeu de </w:t>
            </w:r>
            <w:proofErr w:type="spellStart"/>
            <w:r w:rsidR="00C03344">
              <w:t>Tetris</w:t>
            </w:r>
            <w:proofErr w:type="spellEnd"/>
            <w:r w:rsidR="00C03344">
              <w:t xml:space="preserve"> puis l’implémenter sur un </w:t>
            </w:r>
            <w:proofErr w:type="spellStart"/>
            <w:r w:rsidR="00C03344">
              <w:t>Arduino</w:t>
            </w:r>
            <w:proofErr w:type="spellEnd"/>
            <w:r w:rsidR="00EC5043">
              <w:t>.</w:t>
            </w:r>
          </w:p>
        </w:tc>
      </w:tr>
    </w:tbl>
    <w:p w:rsidR="00411F94" w:rsidRPr="007625C0" w:rsidRDefault="00CA34FD" w:rsidP="007639F4">
      <w:pPr>
        <w:pStyle w:val="Titre1"/>
        <w:keepNext/>
        <w:keepLines/>
        <w:pBdr>
          <w:top w:val="single" w:sz="4" w:space="0" w:color="auto"/>
        </w:pBdr>
      </w:pPr>
      <w:r>
        <w:t>M</w:t>
      </w:r>
      <w:r w:rsidR="00411F94" w:rsidRPr="007625C0">
        <w:t>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>
        <w:trPr>
          <w:jc w:val="center"/>
        </w:trPr>
        <w:tc>
          <w:tcPr>
            <w:tcW w:w="5000" w:type="pct"/>
          </w:tcPr>
          <w:p w:rsidR="00723EAA" w:rsidRDefault="00981694" w:rsidP="00723EAA">
            <w:pPr>
              <w:pStyle w:val="Corpsdetexte"/>
              <w:spacing w:after="0"/>
              <w:ind w:left="426"/>
            </w:pPr>
            <w:r>
              <w:t>1 PC standard ETML</w:t>
            </w:r>
          </w:p>
          <w:p w:rsidR="00723EAA" w:rsidRDefault="00C03344" w:rsidP="00981694">
            <w:pPr>
              <w:pStyle w:val="Corpsdetexte"/>
              <w:spacing w:after="0"/>
              <w:ind w:left="426"/>
            </w:pPr>
            <w:r>
              <w:t xml:space="preserve">1 </w:t>
            </w:r>
            <w:proofErr w:type="spellStart"/>
            <w:r>
              <w:t>Arduino</w:t>
            </w:r>
            <w:proofErr w:type="spellEnd"/>
            <w:r>
              <w:t xml:space="preserve"> </w:t>
            </w:r>
            <w:r w:rsidR="00061C4A">
              <w:t>MEGA</w:t>
            </w:r>
            <w:r w:rsidR="00184603">
              <w:t xml:space="preserve"> 2560</w:t>
            </w:r>
          </w:p>
          <w:p w:rsidR="009D4375" w:rsidRDefault="009D4375" w:rsidP="00981694">
            <w:pPr>
              <w:pStyle w:val="Corpsdetexte"/>
              <w:spacing w:after="0"/>
              <w:ind w:left="426"/>
            </w:pPr>
            <w:r>
              <w:t>1 écran tactile</w:t>
            </w:r>
          </w:p>
          <w:p w:rsidR="00C03344" w:rsidRDefault="00C03344" w:rsidP="00981694">
            <w:pPr>
              <w:pStyle w:val="Corpsdetexte"/>
              <w:spacing w:after="0"/>
              <w:ind w:left="426"/>
            </w:pPr>
            <w:r>
              <w:t xml:space="preserve">Visual Studio </w:t>
            </w:r>
            <w:proofErr w:type="spellStart"/>
            <w:r>
              <w:t>Community</w:t>
            </w:r>
            <w:proofErr w:type="spellEnd"/>
            <w:r>
              <w:t xml:space="preserve"> 2015</w:t>
            </w:r>
          </w:p>
          <w:p w:rsidR="009D4375" w:rsidRDefault="009D4375" w:rsidP="009D4375">
            <w:pPr>
              <w:pStyle w:val="Corpsdetexte"/>
              <w:spacing w:after="0"/>
              <w:ind w:left="426"/>
            </w:pPr>
            <w:r>
              <w:t>Suite Office</w:t>
            </w:r>
          </w:p>
          <w:p w:rsidR="009D4375" w:rsidRPr="00981694" w:rsidRDefault="009D4375" w:rsidP="009D4375">
            <w:pPr>
              <w:pStyle w:val="Corpsdetexte"/>
              <w:spacing w:after="0"/>
              <w:ind w:left="426"/>
            </w:pPr>
            <w:r>
              <w:t>Google Chrome</w:t>
            </w:r>
          </w:p>
        </w:tc>
      </w:tr>
    </w:tbl>
    <w:p w:rsidR="00411F94" w:rsidRPr="007625C0" w:rsidRDefault="00CA34FD" w:rsidP="00756A7D">
      <w:pPr>
        <w:pStyle w:val="Titre1"/>
        <w:keepNext/>
        <w:keepLines/>
        <w:pBdr>
          <w:top w:val="single" w:sz="4" w:space="0" w:color="auto"/>
        </w:pBdr>
      </w:pPr>
      <w:r>
        <w:t>P</w:t>
      </w:r>
      <w:r w:rsidR="00411F94" w:rsidRPr="007625C0">
        <w:t>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>
        <w:trPr>
          <w:jc w:val="center"/>
        </w:trPr>
        <w:tc>
          <w:tcPr>
            <w:tcW w:w="5000" w:type="pct"/>
          </w:tcPr>
          <w:p w:rsidR="00E608A4" w:rsidRDefault="009D4375" w:rsidP="00E608A4">
            <w:pPr>
              <w:pStyle w:val="Corpsdetexte"/>
              <w:spacing w:after="0"/>
              <w:ind w:left="426"/>
            </w:pPr>
            <w:r>
              <w:t>Connaissance de base en C# (module 403</w:t>
            </w:r>
            <w:r w:rsidR="00E608A4">
              <w:t xml:space="preserve"> + 404</w:t>
            </w:r>
            <w:r>
              <w:t>)</w:t>
            </w:r>
          </w:p>
          <w:p w:rsidR="009D4375" w:rsidRDefault="009D4375" w:rsidP="00E608A4">
            <w:pPr>
              <w:pStyle w:val="Corpsdetexte"/>
              <w:spacing w:after="0"/>
              <w:ind w:left="426"/>
            </w:pPr>
            <w:r>
              <w:t>Connaissance de base en réseau (module 304 + 305)</w:t>
            </w:r>
          </w:p>
        </w:tc>
      </w:tr>
    </w:tbl>
    <w:p w:rsidR="00411F94" w:rsidRPr="007625C0" w:rsidRDefault="009C6DF1" w:rsidP="0034690C">
      <w:pPr>
        <w:pStyle w:val="Titre1"/>
        <w:keepNext/>
        <w:keepLines/>
      </w:pPr>
      <w:r>
        <w:t>DESCRIPTIF DU PROJET</w:t>
      </w:r>
    </w:p>
    <w:p w:rsidR="00CA6B84" w:rsidRDefault="00EE4898" w:rsidP="00330464">
      <w:pPr>
        <w:pStyle w:val="Corpsdetexte"/>
        <w:spacing w:after="0"/>
      </w:pPr>
      <w:r>
        <w:t xml:space="preserve">Ce projet consiste à coder un jeu de </w:t>
      </w:r>
      <w:proofErr w:type="spellStart"/>
      <w:r w:rsidR="002B1CB7">
        <w:t>Tetris</w:t>
      </w:r>
      <w:proofErr w:type="spellEnd"/>
      <w:r w:rsidR="002B1CB7">
        <w:t xml:space="preserve"> </w:t>
      </w:r>
      <w:r w:rsidR="00CA6B84">
        <w:t xml:space="preserve">sur un </w:t>
      </w:r>
      <w:proofErr w:type="spellStart"/>
      <w:r w:rsidR="00CA6B84">
        <w:t>A</w:t>
      </w:r>
      <w:r w:rsidR="00705918">
        <w:t>rduino</w:t>
      </w:r>
      <w:proofErr w:type="spellEnd"/>
      <w:r w:rsidR="00705918">
        <w:t xml:space="preserve"> avec</w:t>
      </w:r>
      <w:r w:rsidR="002B1CB7">
        <w:t xml:space="preserve"> écran pour po</w:t>
      </w:r>
      <w:r w:rsidR="00E65189">
        <w:t>uvoir jouer au mini-jeu avec le joystick</w:t>
      </w:r>
      <w:r w:rsidR="002B1CB7">
        <w:t>.</w:t>
      </w:r>
    </w:p>
    <w:p w:rsidR="00A17279" w:rsidRDefault="00A17279" w:rsidP="00330464">
      <w:pPr>
        <w:pStyle w:val="Corpsdetexte"/>
        <w:spacing w:after="0"/>
      </w:pPr>
    </w:p>
    <w:p w:rsidR="00921851" w:rsidRDefault="00921851" w:rsidP="00330464">
      <w:pPr>
        <w:pStyle w:val="Corpsdetexte"/>
        <w:spacing w:after="0"/>
      </w:pPr>
    </w:p>
    <w:p w:rsidR="00EE4898" w:rsidRDefault="00EE4898" w:rsidP="00330464">
      <w:pPr>
        <w:pStyle w:val="Corpsdetexte"/>
        <w:spacing w:after="0"/>
      </w:pPr>
    </w:p>
    <w:p w:rsidR="00A17279" w:rsidRDefault="00A17279" w:rsidP="00330464">
      <w:pPr>
        <w:pStyle w:val="Corpsdetexte"/>
        <w:spacing w:after="0"/>
      </w:pPr>
    </w:p>
    <w:p w:rsidR="00EE4898" w:rsidRDefault="00EE4898" w:rsidP="00330464">
      <w:pPr>
        <w:pStyle w:val="Corpsdetexte"/>
        <w:spacing w:after="0"/>
      </w:pPr>
    </w:p>
    <w:p w:rsidR="00EE4898" w:rsidRDefault="00EE4898" w:rsidP="00330464">
      <w:pPr>
        <w:pStyle w:val="Corpsdetexte"/>
        <w:spacing w:after="0"/>
      </w:pPr>
    </w:p>
    <w:p w:rsidR="00EE4898" w:rsidRPr="00D27EDD" w:rsidRDefault="00EE4898" w:rsidP="00330464">
      <w:pPr>
        <w:pStyle w:val="Corpsdetexte"/>
        <w:spacing w:after="0"/>
      </w:pPr>
    </w:p>
    <w:p w:rsidR="003B62CD" w:rsidRDefault="003B62CD" w:rsidP="00747729">
      <w:pPr>
        <w:pStyle w:val="Titre1"/>
        <w:keepNext/>
        <w:keepLines/>
      </w:pPr>
      <w:r w:rsidRPr="007625C0">
        <w:t xml:space="preserve">POINTS TECHNIQUES ÉVALUÉS </w:t>
      </w:r>
      <w:bookmarkStart w:id="0" w:name="_GoBack"/>
      <w:bookmarkEnd w:id="0"/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8D06A1">
        <w:trPr>
          <w:jc w:val="center"/>
        </w:trPr>
        <w:tc>
          <w:tcPr>
            <w:tcW w:w="5000" w:type="pct"/>
          </w:tcPr>
          <w:p w:rsidR="009D4375" w:rsidRDefault="009D4375" w:rsidP="009D4375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Attitude durant le projet</w:t>
            </w:r>
          </w:p>
          <w:p w:rsidR="009D4375" w:rsidRDefault="009D4375" w:rsidP="009D4375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 xml:space="preserve">Journal de travail, documentation nécessaire, code et commentaire, planification (le tout dans un dépôt de gestion </w:t>
            </w:r>
            <w:r w:rsidR="00E83A24">
              <w:t xml:space="preserve">de </w:t>
            </w:r>
            <w:r>
              <w:t>version)</w:t>
            </w:r>
          </w:p>
          <w:p w:rsidR="00EA6237" w:rsidRDefault="00EA6237" w:rsidP="009D4375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Déplace</w:t>
            </w:r>
            <w:r w:rsidR="00E65189">
              <w:t>ment d’objets avec le joystick</w:t>
            </w:r>
          </w:p>
          <w:p w:rsidR="00EA6237" w:rsidRDefault="00EA6237" w:rsidP="009D4375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Utilisation des boutons pour commencer / mettre la partie sur pause</w:t>
            </w:r>
          </w:p>
          <w:p w:rsidR="00496A34" w:rsidRDefault="009D4375" w:rsidP="009D4375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Présentation livrée en fin de projet</w:t>
            </w:r>
          </w:p>
        </w:tc>
      </w:tr>
    </w:tbl>
    <w:p w:rsidR="00684164" w:rsidRPr="007625C0" w:rsidRDefault="00684164" w:rsidP="0034690C">
      <w:pPr>
        <w:pStyle w:val="Titre1"/>
        <w:keepNext/>
        <w:keepLines/>
      </w:pPr>
      <w:r w:rsidRPr="001A0E0C">
        <w:t>V</w:t>
      </w:r>
      <w:r w:rsidRPr="007625C0">
        <w:t>ALIDATION</w:t>
      </w: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19"/>
        <w:gridCol w:w="3402"/>
        <w:gridCol w:w="3402"/>
      </w:tblGrid>
      <w:tr w:rsidR="00684164" w:rsidRPr="00CE4D89" w:rsidTr="0047599C">
        <w:trPr>
          <w:cantSplit/>
          <w:trHeight w:val="397"/>
          <w:jc w:val="center"/>
        </w:trPr>
        <w:tc>
          <w:tcPr>
            <w:tcW w:w="3119" w:type="dxa"/>
            <w:shd w:val="clear" w:color="auto" w:fill="D9D9D9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Lu et approuvé le :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Signature :</w:t>
            </w:r>
          </w:p>
        </w:tc>
      </w:tr>
      <w:tr w:rsidR="00684164" w:rsidRPr="00CE4D89" w:rsidTr="0047599C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684164" w:rsidRPr="00AF7342" w:rsidRDefault="005C1027" w:rsidP="00CE4D89">
            <w:pPr>
              <w:pStyle w:val="TexteTableau"/>
              <w:keepNext/>
              <w:keepLines/>
            </w:pPr>
            <w:r>
              <w:t>Elève</w:t>
            </w:r>
            <w:r w:rsidR="00AC459F">
              <w:t xml:space="preserve"> </w:t>
            </w:r>
            <w:r w:rsidR="00684164" w:rsidRPr="00AF7342">
              <w:t>:</w:t>
            </w:r>
            <w:r w:rsidR="00981694">
              <w:t xml:space="preserve"> </w:t>
            </w:r>
            <w:proofErr w:type="spellStart"/>
            <w:r w:rsidR="00981694">
              <w:t>cattinbr</w:t>
            </w:r>
            <w:proofErr w:type="spellEnd"/>
          </w:p>
        </w:tc>
        <w:tc>
          <w:tcPr>
            <w:tcW w:w="3402" w:type="dxa"/>
            <w:vAlign w:val="center"/>
          </w:tcPr>
          <w:p w:rsidR="00684164" w:rsidRDefault="0047599C" w:rsidP="00CE4D89">
            <w:pPr>
              <w:pStyle w:val="TexteTableau"/>
              <w:keepNext/>
              <w:keepLines/>
            </w:pPr>
            <w:r>
              <w:t>30.05.2017</w:t>
            </w:r>
          </w:p>
        </w:tc>
        <w:tc>
          <w:tcPr>
            <w:tcW w:w="3402" w:type="dxa"/>
            <w:vAlign w:val="center"/>
          </w:tcPr>
          <w:p w:rsidR="00684164" w:rsidRDefault="0047599C" w:rsidP="00CE4D89">
            <w:pPr>
              <w:pStyle w:val="TexteTableau"/>
              <w:keepNext/>
              <w:keepLines/>
            </w:pPr>
            <w:proofErr w:type="spellStart"/>
            <w:r>
              <w:t>bcn</w:t>
            </w:r>
            <w:proofErr w:type="spellEnd"/>
          </w:p>
        </w:tc>
      </w:tr>
      <w:tr w:rsidR="0047599C" w:rsidRPr="00CE4D89" w:rsidTr="0047599C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47599C" w:rsidRPr="00AF7342" w:rsidRDefault="0047599C" w:rsidP="0047599C">
            <w:pPr>
              <w:pStyle w:val="TexteTableau"/>
              <w:keepNext/>
              <w:keepLines/>
            </w:pPr>
            <w:r>
              <w:t>Enseignant</w:t>
            </w:r>
            <w:r w:rsidRPr="00AF7342">
              <w:t xml:space="preserve"> :</w:t>
            </w:r>
            <w:r>
              <w:t xml:space="preserve"> LDS</w:t>
            </w:r>
          </w:p>
        </w:tc>
        <w:tc>
          <w:tcPr>
            <w:tcW w:w="3402" w:type="dxa"/>
            <w:vAlign w:val="center"/>
          </w:tcPr>
          <w:p w:rsidR="0047599C" w:rsidRDefault="0047599C" w:rsidP="0047599C">
            <w:pPr>
              <w:pStyle w:val="TexteTableau"/>
              <w:keepNext/>
              <w:keepLines/>
            </w:pPr>
            <w:r>
              <w:t>30.05.2017</w:t>
            </w:r>
          </w:p>
        </w:tc>
        <w:tc>
          <w:tcPr>
            <w:tcW w:w="3402" w:type="dxa"/>
            <w:vAlign w:val="center"/>
          </w:tcPr>
          <w:p w:rsidR="0047599C" w:rsidRDefault="0047599C" w:rsidP="0047599C">
            <w:pPr>
              <w:pStyle w:val="TexteTableau"/>
              <w:keepNext/>
              <w:keepLines/>
            </w:pPr>
            <w:proofErr w:type="spellStart"/>
            <w:r>
              <w:t>lds</w:t>
            </w:r>
            <w:proofErr w:type="spellEnd"/>
            <w:r>
              <w:t xml:space="preserve"> </w:t>
            </w:r>
          </w:p>
        </w:tc>
      </w:tr>
    </w:tbl>
    <w:p w:rsidR="003B62CD" w:rsidRPr="00D21480" w:rsidRDefault="003B62CD" w:rsidP="00D21480">
      <w:pPr>
        <w:autoSpaceDE w:val="0"/>
        <w:autoSpaceDN w:val="0"/>
        <w:adjustRightInd w:val="0"/>
        <w:rPr>
          <w:sz w:val="2"/>
          <w:szCs w:val="2"/>
        </w:rPr>
      </w:pPr>
    </w:p>
    <w:sectPr w:rsidR="003B62CD" w:rsidRPr="00D21480" w:rsidSect="007076A9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794" w:right="851" w:bottom="79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9B4" w:rsidRDefault="00E949B4">
      <w:r>
        <w:separator/>
      </w:r>
    </w:p>
  </w:endnote>
  <w:endnote w:type="continuationSeparator" w:id="0">
    <w:p w:rsidR="00E949B4" w:rsidRDefault="00E94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686"/>
    </w:tblGrid>
    <w:tr w:rsidR="002D28B5" w:rsidRPr="00CE4D89">
      <w:tc>
        <w:tcPr>
          <w:tcW w:w="3969" w:type="dxa"/>
          <w:vAlign w:val="center"/>
        </w:tcPr>
        <w:p w:rsidR="002D28B5" w:rsidRPr="001B1602" w:rsidRDefault="00573817" w:rsidP="00573817">
          <w:pPr>
            <w:pStyle w:val="Pieddepage"/>
            <w:tabs>
              <w:tab w:val="right" w:pos="9923"/>
            </w:tabs>
            <w:rPr>
              <w:sz w:val="16"/>
              <w:szCs w:val="16"/>
              <w:lang w:val="de-DE"/>
            </w:rPr>
          </w:pPr>
          <w:r>
            <w:rPr>
              <w:sz w:val="16"/>
              <w:szCs w:val="16"/>
              <w:lang w:val="de-DE"/>
            </w:rPr>
            <w:fldChar w:fldCharType="begin"/>
          </w:r>
          <w:r>
            <w:rPr>
              <w:sz w:val="16"/>
              <w:szCs w:val="16"/>
              <w:lang w:val="de-DE"/>
            </w:rPr>
            <w:instrText xml:space="preserve"> FILENAME   \* MERGEFORMAT </w:instrText>
          </w:r>
          <w:r>
            <w:rPr>
              <w:sz w:val="16"/>
              <w:szCs w:val="16"/>
              <w:lang w:val="de-DE"/>
            </w:rPr>
            <w:fldChar w:fldCharType="separate"/>
          </w:r>
          <w:r>
            <w:rPr>
              <w:noProof/>
              <w:sz w:val="16"/>
              <w:szCs w:val="16"/>
              <w:lang w:val="de-DE"/>
            </w:rPr>
            <w:t>H-CdC-DemoMot-cattinbr.docx</w:t>
          </w:r>
          <w:r>
            <w:rPr>
              <w:sz w:val="16"/>
              <w:szCs w:val="16"/>
              <w:lang w:val="de-DE"/>
            </w:rPr>
            <w:fldChar w:fldCharType="end"/>
          </w:r>
        </w:p>
      </w:tc>
      <w:tc>
        <w:tcPr>
          <w:tcW w:w="2268" w:type="dxa"/>
          <w:vAlign w:val="center"/>
        </w:tcPr>
        <w:p w:rsidR="002D28B5" w:rsidRPr="00A97A4E" w:rsidRDefault="00B73FD4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de-DE"/>
            </w:rPr>
          </w:pPr>
          <w:r w:rsidRPr="00CE4D89">
            <w:rPr>
              <w:snapToGrid w:val="0"/>
              <w:sz w:val="20"/>
              <w:szCs w:val="20"/>
            </w:rPr>
            <w:t xml:space="preserve">Page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PAGE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47599C">
            <w:rPr>
              <w:noProof/>
              <w:snapToGrid w:val="0"/>
              <w:sz w:val="20"/>
              <w:szCs w:val="20"/>
            </w:rPr>
            <w:t>2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  <w:r w:rsidRPr="00CE4D89">
            <w:rPr>
              <w:snapToGrid w:val="0"/>
              <w:sz w:val="20"/>
              <w:szCs w:val="20"/>
            </w:rPr>
            <w:t xml:space="preserve"> sur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NUMPAGES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47599C">
            <w:rPr>
              <w:noProof/>
              <w:snapToGrid w:val="0"/>
              <w:sz w:val="20"/>
              <w:szCs w:val="20"/>
            </w:rPr>
            <w:t>2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</w:p>
      </w:tc>
      <w:tc>
        <w:tcPr>
          <w:tcW w:w="3686" w:type="dxa"/>
          <w:vAlign w:val="center"/>
        </w:tcPr>
        <w:p w:rsidR="002D28B5" w:rsidRPr="00CE4D89" w:rsidRDefault="00B73FD4" w:rsidP="00B73FD4">
          <w:pPr>
            <w:pStyle w:val="Pieddepage"/>
            <w:tabs>
              <w:tab w:val="right" w:pos="9923"/>
            </w:tabs>
            <w:ind w:left="34"/>
            <w:jc w:val="center"/>
            <w:rPr>
              <w:sz w:val="16"/>
              <w:szCs w:val="16"/>
            </w:rPr>
          </w:pPr>
          <w:r w:rsidRPr="00CE4D89">
            <w:rPr>
              <w:sz w:val="16"/>
              <w:szCs w:val="16"/>
            </w:rPr>
            <w:t xml:space="preserve">Dernière </w:t>
          </w:r>
          <w:proofErr w:type="spellStart"/>
          <w:r w:rsidRPr="00CE4D89">
            <w:rPr>
              <w:sz w:val="16"/>
              <w:szCs w:val="16"/>
            </w:rPr>
            <w:t>modif</w:t>
          </w:r>
          <w:proofErr w:type="spellEnd"/>
          <w:r>
            <w:rPr>
              <w:sz w:val="16"/>
              <w:szCs w:val="16"/>
            </w:rPr>
            <w:t> :</w:t>
          </w:r>
          <w:r w:rsidRPr="00CE4D89">
            <w:rPr>
              <w:sz w:val="16"/>
              <w:szCs w:val="16"/>
            </w:rPr>
            <w:t xml:space="preserve"> </w:t>
          </w:r>
          <w:r w:rsidR="006A32D3">
            <w:rPr>
              <w:sz w:val="16"/>
              <w:szCs w:val="16"/>
            </w:rPr>
            <w:fldChar w:fldCharType="begin"/>
          </w:r>
          <w:r w:rsidR="006A32D3">
            <w:rPr>
              <w:sz w:val="16"/>
              <w:szCs w:val="16"/>
            </w:rPr>
            <w:instrText xml:space="preserve"> SAVEDATE  \@ "dd.MM.yy"  \* MERGEFORMAT </w:instrText>
          </w:r>
          <w:r w:rsidR="006A32D3">
            <w:rPr>
              <w:sz w:val="16"/>
              <w:szCs w:val="16"/>
            </w:rPr>
            <w:fldChar w:fldCharType="separate"/>
          </w:r>
          <w:r w:rsidR="00E65189">
            <w:rPr>
              <w:noProof/>
              <w:sz w:val="16"/>
              <w:szCs w:val="16"/>
            </w:rPr>
            <w:t>30.05.17</w:t>
          </w:r>
          <w:r w:rsidR="006A32D3">
            <w:rPr>
              <w:sz w:val="16"/>
              <w:szCs w:val="16"/>
            </w:rPr>
            <w:fldChar w:fldCharType="end"/>
          </w:r>
          <w:r w:rsidR="00677B98" w:rsidRPr="00CE4D89">
            <w:rPr>
              <w:sz w:val="16"/>
              <w:szCs w:val="16"/>
            </w:rPr>
            <w:fldChar w:fldCharType="begin"/>
          </w:r>
          <w:r w:rsidR="002D28B5" w:rsidRPr="00CE4D89">
            <w:rPr>
              <w:sz w:val="16"/>
              <w:szCs w:val="16"/>
            </w:rPr>
            <w:instrText xml:space="preserve">  </w:instrText>
          </w:r>
          <w:r w:rsidR="00677B98" w:rsidRPr="00CE4D89">
            <w:rPr>
              <w:sz w:val="16"/>
              <w:szCs w:val="16"/>
            </w:rPr>
            <w:fldChar w:fldCharType="end"/>
          </w:r>
        </w:p>
        <w:p w:rsidR="002D28B5" w:rsidRPr="00CE4D89" w:rsidRDefault="002D28B5" w:rsidP="00B73FD4">
          <w:pPr>
            <w:pStyle w:val="Pieddepage"/>
            <w:tabs>
              <w:tab w:val="right" w:pos="9923"/>
            </w:tabs>
            <w:ind w:left="34"/>
            <w:jc w:val="right"/>
            <w:rPr>
              <w:i/>
              <w:iCs/>
              <w:sz w:val="12"/>
              <w:szCs w:val="12"/>
            </w:rPr>
          </w:pPr>
        </w:p>
      </w:tc>
    </w:tr>
  </w:tbl>
  <w:p w:rsidR="002D28B5" w:rsidRDefault="002D28B5" w:rsidP="00D21480">
    <w:pPr>
      <w:pStyle w:val="Pieddepage"/>
      <w:tabs>
        <w:tab w:val="right" w:pos="9923"/>
      </w:tabs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8B5" w:rsidRDefault="00E949B4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EF8BAC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.1pt" to="496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TyUEgIAACgEAAAOAAAAZHJzL2Uyb0RvYy54bWysU8GO2jAQvVfqP1i+QxIWKIk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"/>
          </w:pict>
        </mc:Fallback>
      </mc:AlternateContent>
    </w:r>
  </w:p>
  <w:p w:rsidR="002D28B5" w:rsidRDefault="00677B98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="002D28B5"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E949B4">
      <w:rPr>
        <w:rFonts w:cs="Arial"/>
        <w:noProof/>
        <w:snapToGrid w:val="0"/>
        <w:sz w:val="12"/>
      </w:rPr>
      <w:t>Document2</w:t>
    </w:r>
    <w:r w:rsidRPr="00172A50">
      <w:rPr>
        <w:rFonts w:cs="Arial"/>
        <w:snapToGrid w:val="0"/>
        <w:sz w:val="12"/>
      </w:rPr>
      <w:fldChar w:fldCharType="end"/>
    </w:r>
    <w:r w:rsidR="002D28B5">
      <w:rPr>
        <w:rFonts w:cs="Arial"/>
        <w:snapToGrid w:val="0"/>
        <w:sz w:val="12"/>
      </w:rPr>
      <w:tab/>
    </w:r>
    <w:r w:rsidR="002D28B5">
      <w:rPr>
        <w:rFonts w:cs="Arial"/>
        <w:snapToGrid w:val="0"/>
        <w:sz w:val="12"/>
      </w:rPr>
      <w:tab/>
      <w:t>Version du 1.08.03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 w:rsidR="00677B98">
      <w:rPr>
        <w:rFonts w:cs="Arial"/>
        <w:snapToGrid w:val="0"/>
        <w:sz w:val="12"/>
      </w:rPr>
      <w:fldChar w:fldCharType="separate"/>
    </w:r>
    <w:r w:rsidR="00E65189">
      <w:rPr>
        <w:rFonts w:cs="Arial"/>
        <w:noProof/>
        <w:snapToGrid w:val="0"/>
        <w:sz w:val="12"/>
      </w:rPr>
      <w:t>30/05/2017</w:t>
    </w:r>
    <w:r w:rsidR="00677B98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 w:rsidR="00677B98">
      <w:rPr>
        <w:rFonts w:cs="Arial"/>
        <w:snapToGrid w:val="0"/>
        <w:sz w:val="12"/>
      </w:rPr>
      <w:fldChar w:fldCharType="separate"/>
    </w:r>
    <w:r w:rsidR="00E65189">
      <w:rPr>
        <w:rFonts w:cs="Arial"/>
        <w:noProof/>
        <w:snapToGrid w:val="0"/>
        <w:sz w:val="12"/>
      </w:rPr>
      <w:t>14:31</w:t>
    </w:r>
    <w:r w:rsidR="00677B98">
      <w:rPr>
        <w:rFonts w:cs="Arial"/>
        <w:snapToGrid w:val="0"/>
        <w:sz w:val="12"/>
      </w:rPr>
      <w:fldChar w:fldCharType="end"/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:rsidR="002D28B5" w:rsidRDefault="002D28B5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="00677B98"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="00677B98"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="00677B98" w:rsidRPr="00CA562D">
      <w:rPr>
        <w:rFonts w:cs="Arial"/>
        <w:snapToGrid w:val="0"/>
        <w:sz w:val="12"/>
      </w:rPr>
      <w:fldChar w:fldCharType="separate"/>
    </w:r>
    <w:r w:rsidR="00E949B4">
      <w:rPr>
        <w:rFonts w:cs="Arial"/>
        <w:noProof/>
        <w:snapToGrid w:val="0"/>
        <w:sz w:val="12"/>
      </w:rPr>
      <w:t>2</w:t>
    </w:r>
    <w:r w:rsidR="00677B98"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9B4" w:rsidRDefault="00E949B4">
      <w:r>
        <w:separator/>
      </w:r>
    </w:p>
  </w:footnote>
  <w:footnote w:type="continuationSeparator" w:id="0">
    <w:p w:rsidR="00E949B4" w:rsidRDefault="00E949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729" w:rsidRPr="00747729" w:rsidRDefault="00747729">
    <w:pPr>
      <w:pStyle w:val="En-tte"/>
      <w:rPr>
        <w:lang w:val="fr-CH"/>
      </w:rPr>
    </w:pPr>
    <w:proofErr w:type="spellStart"/>
    <w:r>
      <w:rPr>
        <w:lang w:val="fr-CH"/>
      </w:rPr>
      <w:t>CdC</w:t>
    </w:r>
    <w:proofErr w:type="spellEnd"/>
    <w:r>
      <w:rPr>
        <w:lang w:val="fr-CH"/>
      </w:rPr>
      <w:tab/>
    </w:r>
    <w:r>
      <w:rPr>
        <w:noProof/>
        <w:lang w:val="fr-CH" w:eastAsia="fr-CH"/>
      </w:rPr>
      <w:drawing>
        <wp:inline distT="0" distB="0" distL="0" distR="0">
          <wp:extent cx="208359" cy="190500"/>
          <wp:effectExtent l="0" t="0" r="127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-ic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716" cy="1935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proofErr w:type="spellStart"/>
    <w:r>
      <w:rPr>
        <w:lang w:val="fr-CH"/>
      </w:rPr>
      <w:t>DemoMot</w:t>
    </w:r>
    <w:proofErr w:type="spellEnd"/>
    <w:r>
      <w:rPr>
        <w:lang w:val="fr-CH"/>
      </w:rPr>
      <w:tab/>
    </w:r>
    <w:r>
      <w:rPr>
        <w:noProof/>
        <w:lang w:val="fr-CH" w:eastAsia="fr-CH"/>
      </w:rPr>
      <w:drawing>
        <wp:inline distT="0" distB="0" distL="0" distR="0">
          <wp:extent cx="666750" cy="162057"/>
          <wp:effectExtent l="0" t="0" r="0" b="9525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ouris-Informatique_A8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877" cy="182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2D28B5">
      <w:trPr>
        <w:trHeight w:val="363"/>
      </w:trPr>
      <w:tc>
        <w:tcPr>
          <w:tcW w:w="1107" w:type="dxa"/>
        </w:tcPr>
        <w:p w:rsidR="002D28B5" w:rsidRDefault="002D28B5">
          <w:pPr>
            <w:pStyle w:val="En-tte"/>
            <w:rPr>
              <w:sz w:val="2"/>
            </w:rPr>
          </w:pPr>
        </w:p>
        <w:p w:rsidR="002D28B5" w:rsidRPr="004E6239" w:rsidRDefault="002D28B5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:rsidR="002D28B5" w:rsidRPr="005D3884" w:rsidRDefault="002D28B5" w:rsidP="004E6239">
          <w:pPr>
            <w:pStyle w:val="En-tte"/>
            <w:rPr>
              <w:i/>
              <w:iCs/>
              <w:sz w:val="2"/>
            </w:rPr>
          </w:pPr>
        </w:p>
        <w:p w:rsidR="002D28B5" w:rsidRPr="004E6239" w:rsidRDefault="002D28B5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:rsidR="002D28B5" w:rsidRPr="004E6239" w:rsidRDefault="002D28B5" w:rsidP="004E6239">
          <w:pPr>
            <w:jc w:val="right"/>
          </w:pPr>
          <w:r>
            <w:t xml:space="preserve">Projet : </w:t>
          </w:r>
          <w:proofErr w:type="spellStart"/>
          <w:r>
            <w:t>xxxxxx</w:t>
          </w:r>
          <w:proofErr w:type="spellEnd"/>
        </w:p>
      </w:tc>
    </w:tr>
  </w:tbl>
  <w:p w:rsidR="002D28B5" w:rsidRDefault="002D28B5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12.75pt" o:bullet="t">
        <v:imagedata r:id="rId1" o:title="BD21302_"/>
      </v:shape>
    </w:pict>
  </w:numPicBullet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C5DEC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0765E"/>
    <w:multiLevelType w:val="hybridMultilevel"/>
    <w:tmpl w:val="F9D03352"/>
    <w:lvl w:ilvl="0" w:tplc="100C0011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34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3" w15:restartNumberingAfterBreak="0">
    <w:nsid w:val="0B5746A4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749B8"/>
    <w:multiLevelType w:val="hybridMultilevel"/>
    <w:tmpl w:val="9C6A1EFE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5" w15:restartNumberingAfterBreak="0">
    <w:nsid w:val="258630E6"/>
    <w:multiLevelType w:val="hybridMultilevel"/>
    <w:tmpl w:val="2A6A8172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260B1A8D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66A89"/>
    <w:multiLevelType w:val="multilevel"/>
    <w:tmpl w:val="12E2BDB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8" w15:restartNumberingAfterBreak="0">
    <w:nsid w:val="32D3123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E2FE0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306C34"/>
    <w:multiLevelType w:val="hybridMultilevel"/>
    <w:tmpl w:val="788893D0"/>
    <w:lvl w:ilvl="0" w:tplc="6E44BC0A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342" w:hanging="360"/>
      </w:pPr>
    </w:lvl>
    <w:lvl w:ilvl="2" w:tplc="100C001B" w:tentative="1">
      <w:start w:val="1"/>
      <w:numFmt w:val="lowerRoman"/>
      <w:lvlText w:val="%3."/>
      <w:lvlJc w:val="right"/>
      <w:pPr>
        <w:ind w:left="2062" w:hanging="180"/>
      </w:pPr>
    </w:lvl>
    <w:lvl w:ilvl="3" w:tplc="100C000F" w:tentative="1">
      <w:start w:val="1"/>
      <w:numFmt w:val="decimal"/>
      <w:lvlText w:val="%4."/>
      <w:lvlJc w:val="left"/>
      <w:pPr>
        <w:ind w:left="2782" w:hanging="360"/>
      </w:pPr>
    </w:lvl>
    <w:lvl w:ilvl="4" w:tplc="100C0019" w:tentative="1">
      <w:start w:val="1"/>
      <w:numFmt w:val="lowerLetter"/>
      <w:lvlText w:val="%5."/>
      <w:lvlJc w:val="left"/>
      <w:pPr>
        <w:ind w:left="3502" w:hanging="360"/>
      </w:pPr>
    </w:lvl>
    <w:lvl w:ilvl="5" w:tplc="100C001B" w:tentative="1">
      <w:start w:val="1"/>
      <w:numFmt w:val="lowerRoman"/>
      <w:lvlText w:val="%6."/>
      <w:lvlJc w:val="right"/>
      <w:pPr>
        <w:ind w:left="4222" w:hanging="180"/>
      </w:pPr>
    </w:lvl>
    <w:lvl w:ilvl="6" w:tplc="100C000F" w:tentative="1">
      <w:start w:val="1"/>
      <w:numFmt w:val="decimal"/>
      <w:lvlText w:val="%7."/>
      <w:lvlJc w:val="left"/>
      <w:pPr>
        <w:ind w:left="4942" w:hanging="360"/>
      </w:pPr>
    </w:lvl>
    <w:lvl w:ilvl="7" w:tplc="100C0019" w:tentative="1">
      <w:start w:val="1"/>
      <w:numFmt w:val="lowerLetter"/>
      <w:lvlText w:val="%8."/>
      <w:lvlJc w:val="left"/>
      <w:pPr>
        <w:ind w:left="5662" w:hanging="360"/>
      </w:pPr>
    </w:lvl>
    <w:lvl w:ilvl="8" w:tplc="100C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1" w15:restartNumberingAfterBreak="0">
    <w:nsid w:val="5EC621FC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F52D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5618A7"/>
    <w:multiLevelType w:val="hybridMultilevel"/>
    <w:tmpl w:val="E6CCDDD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203A1F"/>
    <w:multiLevelType w:val="hybridMultilevel"/>
    <w:tmpl w:val="E0907232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9"/>
  </w:num>
  <w:num w:numId="7">
    <w:abstractNumId w:val="12"/>
  </w:num>
  <w:num w:numId="8">
    <w:abstractNumId w:val="8"/>
  </w:num>
  <w:num w:numId="9">
    <w:abstractNumId w:val="6"/>
  </w:num>
  <w:num w:numId="10">
    <w:abstractNumId w:val="1"/>
  </w:num>
  <w:num w:numId="11">
    <w:abstractNumId w:val="3"/>
  </w:num>
  <w:num w:numId="12">
    <w:abstractNumId w:val="11"/>
  </w:num>
  <w:num w:numId="13">
    <w:abstractNumId w:val="14"/>
  </w:num>
  <w:num w:numId="14">
    <w:abstractNumId w:val="2"/>
  </w:num>
  <w:num w:numId="15">
    <w:abstractNumId w:val="10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3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9B4"/>
    <w:rsid w:val="000035E3"/>
    <w:rsid w:val="000077D0"/>
    <w:rsid w:val="00012E82"/>
    <w:rsid w:val="00014221"/>
    <w:rsid w:val="000155E1"/>
    <w:rsid w:val="00016BC1"/>
    <w:rsid w:val="0002239A"/>
    <w:rsid w:val="00022403"/>
    <w:rsid w:val="0002338E"/>
    <w:rsid w:val="000249B4"/>
    <w:rsid w:val="0002717B"/>
    <w:rsid w:val="00031C09"/>
    <w:rsid w:val="00031DE9"/>
    <w:rsid w:val="00034C6C"/>
    <w:rsid w:val="00034D55"/>
    <w:rsid w:val="0003755F"/>
    <w:rsid w:val="000424E9"/>
    <w:rsid w:val="00042C31"/>
    <w:rsid w:val="00043447"/>
    <w:rsid w:val="000537E0"/>
    <w:rsid w:val="000613B8"/>
    <w:rsid w:val="00061C4A"/>
    <w:rsid w:val="0006404B"/>
    <w:rsid w:val="0007050B"/>
    <w:rsid w:val="00070FB8"/>
    <w:rsid w:val="000714B6"/>
    <w:rsid w:val="000733DC"/>
    <w:rsid w:val="000779E1"/>
    <w:rsid w:val="00080D09"/>
    <w:rsid w:val="00085790"/>
    <w:rsid w:val="00087FE4"/>
    <w:rsid w:val="00091714"/>
    <w:rsid w:val="00093B7A"/>
    <w:rsid w:val="00096747"/>
    <w:rsid w:val="000A1569"/>
    <w:rsid w:val="000A49C7"/>
    <w:rsid w:val="000A6BD5"/>
    <w:rsid w:val="000B5600"/>
    <w:rsid w:val="000C24DD"/>
    <w:rsid w:val="000C29F2"/>
    <w:rsid w:val="000C48C0"/>
    <w:rsid w:val="000C4B1C"/>
    <w:rsid w:val="000D06D5"/>
    <w:rsid w:val="000D1FB9"/>
    <w:rsid w:val="000D238B"/>
    <w:rsid w:val="000D2795"/>
    <w:rsid w:val="000D31A0"/>
    <w:rsid w:val="000D5881"/>
    <w:rsid w:val="000E257C"/>
    <w:rsid w:val="000E28A7"/>
    <w:rsid w:val="000E4799"/>
    <w:rsid w:val="000E6776"/>
    <w:rsid w:val="000E6CC2"/>
    <w:rsid w:val="000F1E8C"/>
    <w:rsid w:val="000F1F81"/>
    <w:rsid w:val="000F3FF0"/>
    <w:rsid w:val="000F4344"/>
    <w:rsid w:val="000F6757"/>
    <w:rsid w:val="00102A14"/>
    <w:rsid w:val="00105905"/>
    <w:rsid w:val="0011137F"/>
    <w:rsid w:val="00111CB8"/>
    <w:rsid w:val="001140D0"/>
    <w:rsid w:val="00114E0A"/>
    <w:rsid w:val="00115B30"/>
    <w:rsid w:val="00116C76"/>
    <w:rsid w:val="001229CC"/>
    <w:rsid w:val="0012683C"/>
    <w:rsid w:val="00126A3B"/>
    <w:rsid w:val="00127263"/>
    <w:rsid w:val="00131B45"/>
    <w:rsid w:val="00132549"/>
    <w:rsid w:val="00135008"/>
    <w:rsid w:val="001416FC"/>
    <w:rsid w:val="00141AA2"/>
    <w:rsid w:val="00144A35"/>
    <w:rsid w:val="00150EA2"/>
    <w:rsid w:val="00166B8F"/>
    <w:rsid w:val="001707E7"/>
    <w:rsid w:val="001709C2"/>
    <w:rsid w:val="001730F8"/>
    <w:rsid w:val="001736D8"/>
    <w:rsid w:val="00174D0E"/>
    <w:rsid w:val="00176438"/>
    <w:rsid w:val="00184603"/>
    <w:rsid w:val="001854FF"/>
    <w:rsid w:val="00186359"/>
    <w:rsid w:val="00190DFE"/>
    <w:rsid w:val="00194BD3"/>
    <w:rsid w:val="00196B0A"/>
    <w:rsid w:val="001A0E0C"/>
    <w:rsid w:val="001A1C17"/>
    <w:rsid w:val="001A54E6"/>
    <w:rsid w:val="001A7EEC"/>
    <w:rsid w:val="001B1602"/>
    <w:rsid w:val="001C4861"/>
    <w:rsid w:val="001C6221"/>
    <w:rsid w:val="001C6AFD"/>
    <w:rsid w:val="001D001B"/>
    <w:rsid w:val="001D21D4"/>
    <w:rsid w:val="001D447B"/>
    <w:rsid w:val="001D5F6D"/>
    <w:rsid w:val="001D7338"/>
    <w:rsid w:val="001E3143"/>
    <w:rsid w:val="001E435B"/>
    <w:rsid w:val="001F0459"/>
    <w:rsid w:val="001F16C6"/>
    <w:rsid w:val="00202E3E"/>
    <w:rsid w:val="002051DB"/>
    <w:rsid w:val="002157FF"/>
    <w:rsid w:val="00215DBB"/>
    <w:rsid w:val="002163FF"/>
    <w:rsid w:val="0022575F"/>
    <w:rsid w:val="00226F1D"/>
    <w:rsid w:val="00233E24"/>
    <w:rsid w:val="00235E51"/>
    <w:rsid w:val="00237A57"/>
    <w:rsid w:val="00242B4F"/>
    <w:rsid w:val="00243FCF"/>
    <w:rsid w:val="002448B9"/>
    <w:rsid w:val="002510D8"/>
    <w:rsid w:val="002517EF"/>
    <w:rsid w:val="00255D03"/>
    <w:rsid w:val="00256BD0"/>
    <w:rsid w:val="002634BE"/>
    <w:rsid w:val="00265C54"/>
    <w:rsid w:val="00276DA7"/>
    <w:rsid w:val="00277744"/>
    <w:rsid w:val="00277844"/>
    <w:rsid w:val="00280CE1"/>
    <w:rsid w:val="002912EC"/>
    <w:rsid w:val="002918FC"/>
    <w:rsid w:val="00293FD2"/>
    <w:rsid w:val="00295840"/>
    <w:rsid w:val="002A4419"/>
    <w:rsid w:val="002A6F2D"/>
    <w:rsid w:val="002A742C"/>
    <w:rsid w:val="002B13AA"/>
    <w:rsid w:val="002B1CB7"/>
    <w:rsid w:val="002C0E36"/>
    <w:rsid w:val="002C11EA"/>
    <w:rsid w:val="002C3C2F"/>
    <w:rsid w:val="002C4DCC"/>
    <w:rsid w:val="002D085D"/>
    <w:rsid w:val="002D0B60"/>
    <w:rsid w:val="002D28B5"/>
    <w:rsid w:val="002D356F"/>
    <w:rsid w:val="002D3F3B"/>
    <w:rsid w:val="002D7D0B"/>
    <w:rsid w:val="002E28C2"/>
    <w:rsid w:val="002E65A0"/>
    <w:rsid w:val="002F028C"/>
    <w:rsid w:val="002F38C2"/>
    <w:rsid w:val="002F5FC3"/>
    <w:rsid w:val="00303796"/>
    <w:rsid w:val="003070C4"/>
    <w:rsid w:val="00317468"/>
    <w:rsid w:val="00320482"/>
    <w:rsid w:val="003208F6"/>
    <w:rsid w:val="0032573A"/>
    <w:rsid w:val="00330464"/>
    <w:rsid w:val="003326B0"/>
    <w:rsid w:val="00333CCB"/>
    <w:rsid w:val="00334F81"/>
    <w:rsid w:val="003359DB"/>
    <w:rsid w:val="003368EB"/>
    <w:rsid w:val="003375E5"/>
    <w:rsid w:val="003403DA"/>
    <w:rsid w:val="00346508"/>
    <w:rsid w:val="0034690C"/>
    <w:rsid w:val="00346F51"/>
    <w:rsid w:val="003477CF"/>
    <w:rsid w:val="00352A07"/>
    <w:rsid w:val="00352E94"/>
    <w:rsid w:val="00356B1F"/>
    <w:rsid w:val="0035723B"/>
    <w:rsid w:val="00361762"/>
    <w:rsid w:val="00362754"/>
    <w:rsid w:val="00363F29"/>
    <w:rsid w:val="003656A3"/>
    <w:rsid w:val="00370682"/>
    <w:rsid w:val="00370BD8"/>
    <w:rsid w:val="00375E5D"/>
    <w:rsid w:val="00376563"/>
    <w:rsid w:val="00387B46"/>
    <w:rsid w:val="00392F11"/>
    <w:rsid w:val="003957EA"/>
    <w:rsid w:val="00396ECB"/>
    <w:rsid w:val="003A04CC"/>
    <w:rsid w:val="003A6E55"/>
    <w:rsid w:val="003A7641"/>
    <w:rsid w:val="003B2CD8"/>
    <w:rsid w:val="003B3C18"/>
    <w:rsid w:val="003B62CD"/>
    <w:rsid w:val="003B7A64"/>
    <w:rsid w:val="003C714C"/>
    <w:rsid w:val="003C7DD3"/>
    <w:rsid w:val="003D7634"/>
    <w:rsid w:val="003E03B5"/>
    <w:rsid w:val="003E0ACD"/>
    <w:rsid w:val="003E4839"/>
    <w:rsid w:val="003F0D73"/>
    <w:rsid w:val="003F111A"/>
    <w:rsid w:val="003F39D6"/>
    <w:rsid w:val="003F5896"/>
    <w:rsid w:val="003F6AFA"/>
    <w:rsid w:val="003F6DE5"/>
    <w:rsid w:val="004029F3"/>
    <w:rsid w:val="00402FE3"/>
    <w:rsid w:val="00411B8A"/>
    <w:rsid w:val="00411F94"/>
    <w:rsid w:val="004123BE"/>
    <w:rsid w:val="00416A9B"/>
    <w:rsid w:val="00426B52"/>
    <w:rsid w:val="00426F1F"/>
    <w:rsid w:val="0043156E"/>
    <w:rsid w:val="0044155D"/>
    <w:rsid w:val="00444746"/>
    <w:rsid w:val="0044552D"/>
    <w:rsid w:val="00445959"/>
    <w:rsid w:val="00450D42"/>
    <w:rsid w:val="00452C81"/>
    <w:rsid w:val="00456089"/>
    <w:rsid w:val="00456ECA"/>
    <w:rsid w:val="00463E42"/>
    <w:rsid w:val="00466391"/>
    <w:rsid w:val="0047576C"/>
    <w:rsid w:val="0047599C"/>
    <w:rsid w:val="00476A34"/>
    <w:rsid w:val="00480297"/>
    <w:rsid w:val="00482570"/>
    <w:rsid w:val="004850E0"/>
    <w:rsid w:val="00486A0B"/>
    <w:rsid w:val="00487DE8"/>
    <w:rsid w:val="00491403"/>
    <w:rsid w:val="004940A6"/>
    <w:rsid w:val="00494A37"/>
    <w:rsid w:val="0049563B"/>
    <w:rsid w:val="00496A34"/>
    <w:rsid w:val="004A216B"/>
    <w:rsid w:val="004A571A"/>
    <w:rsid w:val="004A5E91"/>
    <w:rsid w:val="004A6E1B"/>
    <w:rsid w:val="004B2A2F"/>
    <w:rsid w:val="004B2AC6"/>
    <w:rsid w:val="004C02CA"/>
    <w:rsid w:val="004D0854"/>
    <w:rsid w:val="004D224E"/>
    <w:rsid w:val="004D652B"/>
    <w:rsid w:val="004D7378"/>
    <w:rsid w:val="004E1A4A"/>
    <w:rsid w:val="004E322E"/>
    <w:rsid w:val="004E6239"/>
    <w:rsid w:val="004E79BC"/>
    <w:rsid w:val="004F0DEE"/>
    <w:rsid w:val="004F2867"/>
    <w:rsid w:val="004F31B7"/>
    <w:rsid w:val="004F3475"/>
    <w:rsid w:val="005101F3"/>
    <w:rsid w:val="005110B4"/>
    <w:rsid w:val="00512BA0"/>
    <w:rsid w:val="005153B4"/>
    <w:rsid w:val="00520994"/>
    <w:rsid w:val="005222F6"/>
    <w:rsid w:val="005234C3"/>
    <w:rsid w:val="00523F39"/>
    <w:rsid w:val="005302DF"/>
    <w:rsid w:val="00535017"/>
    <w:rsid w:val="00537E67"/>
    <w:rsid w:val="00540F26"/>
    <w:rsid w:val="00541B89"/>
    <w:rsid w:val="005449AD"/>
    <w:rsid w:val="005504B6"/>
    <w:rsid w:val="005571AF"/>
    <w:rsid w:val="005622A6"/>
    <w:rsid w:val="00564F68"/>
    <w:rsid w:val="00565F1B"/>
    <w:rsid w:val="005665BF"/>
    <w:rsid w:val="00571277"/>
    <w:rsid w:val="00573817"/>
    <w:rsid w:val="00575FC8"/>
    <w:rsid w:val="0057693C"/>
    <w:rsid w:val="00580AD1"/>
    <w:rsid w:val="00582249"/>
    <w:rsid w:val="00582744"/>
    <w:rsid w:val="005834D1"/>
    <w:rsid w:val="005858BC"/>
    <w:rsid w:val="00592FD6"/>
    <w:rsid w:val="005943DA"/>
    <w:rsid w:val="005A23D5"/>
    <w:rsid w:val="005A55FE"/>
    <w:rsid w:val="005B0088"/>
    <w:rsid w:val="005B1042"/>
    <w:rsid w:val="005B3BE6"/>
    <w:rsid w:val="005B739C"/>
    <w:rsid w:val="005C0C66"/>
    <w:rsid w:val="005C1027"/>
    <w:rsid w:val="005C4893"/>
    <w:rsid w:val="005C4FA6"/>
    <w:rsid w:val="005D1DA5"/>
    <w:rsid w:val="005D3156"/>
    <w:rsid w:val="005D3884"/>
    <w:rsid w:val="005D598E"/>
    <w:rsid w:val="005E16AB"/>
    <w:rsid w:val="005E4787"/>
    <w:rsid w:val="005E5AE9"/>
    <w:rsid w:val="005E6345"/>
    <w:rsid w:val="005F29BD"/>
    <w:rsid w:val="005F61FE"/>
    <w:rsid w:val="006050DC"/>
    <w:rsid w:val="00605237"/>
    <w:rsid w:val="00611EF0"/>
    <w:rsid w:val="006125FF"/>
    <w:rsid w:val="00620C30"/>
    <w:rsid w:val="00620DC5"/>
    <w:rsid w:val="00625535"/>
    <w:rsid w:val="00625C54"/>
    <w:rsid w:val="00627265"/>
    <w:rsid w:val="006309B6"/>
    <w:rsid w:val="00632DB8"/>
    <w:rsid w:val="00635432"/>
    <w:rsid w:val="00637C5B"/>
    <w:rsid w:val="0064018E"/>
    <w:rsid w:val="0064053C"/>
    <w:rsid w:val="00641189"/>
    <w:rsid w:val="00646548"/>
    <w:rsid w:val="00647BC2"/>
    <w:rsid w:val="006503D7"/>
    <w:rsid w:val="00650B44"/>
    <w:rsid w:val="0065262F"/>
    <w:rsid w:val="00654BCA"/>
    <w:rsid w:val="006562EF"/>
    <w:rsid w:val="006601B3"/>
    <w:rsid w:val="0066132F"/>
    <w:rsid w:val="00663A9B"/>
    <w:rsid w:val="0066783B"/>
    <w:rsid w:val="00667A58"/>
    <w:rsid w:val="006718F6"/>
    <w:rsid w:val="00677237"/>
    <w:rsid w:val="00677B98"/>
    <w:rsid w:val="00684164"/>
    <w:rsid w:val="00691302"/>
    <w:rsid w:val="006936A9"/>
    <w:rsid w:val="0069794C"/>
    <w:rsid w:val="006A189D"/>
    <w:rsid w:val="006A1CD3"/>
    <w:rsid w:val="006A32D3"/>
    <w:rsid w:val="006A5737"/>
    <w:rsid w:val="006B1E6F"/>
    <w:rsid w:val="006B21EA"/>
    <w:rsid w:val="006B2D7C"/>
    <w:rsid w:val="006B63EC"/>
    <w:rsid w:val="006B6AFE"/>
    <w:rsid w:val="006B7749"/>
    <w:rsid w:val="006C394C"/>
    <w:rsid w:val="006C7F26"/>
    <w:rsid w:val="006D397E"/>
    <w:rsid w:val="006D625A"/>
    <w:rsid w:val="006E3020"/>
    <w:rsid w:val="006F2B04"/>
    <w:rsid w:val="006F48AC"/>
    <w:rsid w:val="006F6D29"/>
    <w:rsid w:val="007003CF"/>
    <w:rsid w:val="0070336D"/>
    <w:rsid w:val="00705918"/>
    <w:rsid w:val="00705E63"/>
    <w:rsid w:val="007076A9"/>
    <w:rsid w:val="00707983"/>
    <w:rsid w:val="00713251"/>
    <w:rsid w:val="00723EAA"/>
    <w:rsid w:val="00725319"/>
    <w:rsid w:val="00726D4F"/>
    <w:rsid w:val="0073088B"/>
    <w:rsid w:val="00732930"/>
    <w:rsid w:val="0073578A"/>
    <w:rsid w:val="0073662A"/>
    <w:rsid w:val="007441CF"/>
    <w:rsid w:val="00746E3D"/>
    <w:rsid w:val="00747729"/>
    <w:rsid w:val="00750105"/>
    <w:rsid w:val="00752C88"/>
    <w:rsid w:val="00756A7D"/>
    <w:rsid w:val="007575D2"/>
    <w:rsid w:val="0076022D"/>
    <w:rsid w:val="0076112E"/>
    <w:rsid w:val="007625C0"/>
    <w:rsid w:val="007625D7"/>
    <w:rsid w:val="007639F4"/>
    <w:rsid w:val="007673AC"/>
    <w:rsid w:val="00771EED"/>
    <w:rsid w:val="00774D05"/>
    <w:rsid w:val="00775550"/>
    <w:rsid w:val="00775C98"/>
    <w:rsid w:val="00785E2A"/>
    <w:rsid w:val="00786501"/>
    <w:rsid w:val="00786C00"/>
    <w:rsid w:val="00790386"/>
    <w:rsid w:val="0079128D"/>
    <w:rsid w:val="00793884"/>
    <w:rsid w:val="00795137"/>
    <w:rsid w:val="007956D6"/>
    <w:rsid w:val="007958BB"/>
    <w:rsid w:val="00796A81"/>
    <w:rsid w:val="00796EE9"/>
    <w:rsid w:val="00797B1D"/>
    <w:rsid w:val="00797FEE"/>
    <w:rsid w:val="007B0587"/>
    <w:rsid w:val="007B0FFC"/>
    <w:rsid w:val="007B1DCE"/>
    <w:rsid w:val="007B5113"/>
    <w:rsid w:val="007C0818"/>
    <w:rsid w:val="007C374C"/>
    <w:rsid w:val="007D2035"/>
    <w:rsid w:val="007D334F"/>
    <w:rsid w:val="007D3FC5"/>
    <w:rsid w:val="007D5F8F"/>
    <w:rsid w:val="007D7B05"/>
    <w:rsid w:val="007E029D"/>
    <w:rsid w:val="007E3C88"/>
    <w:rsid w:val="007E4179"/>
    <w:rsid w:val="007E6125"/>
    <w:rsid w:val="007F0404"/>
    <w:rsid w:val="007F18E2"/>
    <w:rsid w:val="007F68CC"/>
    <w:rsid w:val="00801925"/>
    <w:rsid w:val="00803FAD"/>
    <w:rsid w:val="008057D9"/>
    <w:rsid w:val="00806158"/>
    <w:rsid w:val="00813BB7"/>
    <w:rsid w:val="008160B5"/>
    <w:rsid w:val="00817941"/>
    <w:rsid w:val="00822D08"/>
    <w:rsid w:val="00831DA2"/>
    <w:rsid w:val="0083424F"/>
    <w:rsid w:val="00842A6C"/>
    <w:rsid w:val="0084541B"/>
    <w:rsid w:val="00846513"/>
    <w:rsid w:val="00855714"/>
    <w:rsid w:val="00855F2B"/>
    <w:rsid w:val="00860B6D"/>
    <w:rsid w:val="00860E0E"/>
    <w:rsid w:val="008616BE"/>
    <w:rsid w:val="00862BED"/>
    <w:rsid w:val="00863757"/>
    <w:rsid w:val="00865859"/>
    <w:rsid w:val="00866607"/>
    <w:rsid w:val="008670E0"/>
    <w:rsid w:val="00870874"/>
    <w:rsid w:val="00872903"/>
    <w:rsid w:val="00875B8B"/>
    <w:rsid w:val="0087771C"/>
    <w:rsid w:val="008817AA"/>
    <w:rsid w:val="00881CE0"/>
    <w:rsid w:val="00893F17"/>
    <w:rsid w:val="008A6A90"/>
    <w:rsid w:val="008B2F7D"/>
    <w:rsid w:val="008B32E4"/>
    <w:rsid w:val="008B3480"/>
    <w:rsid w:val="008B6394"/>
    <w:rsid w:val="008B6A6B"/>
    <w:rsid w:val="008B7045"/>
    <w:rsid w:val="008C2BBB"/>
    <w:rsid w:val="008C667D"/>
    <w:rsid w:val="008C713D"/>
    <w:rsid w:val="008D06A1"/>
    <w:rsid w:val="008D366D"/>
    <w:rsid w:val="008D3A92"/>
    <w:rsid w:val="008D52EE"/>
    <w:rsid w:val="008E12B3"/>
    <w:rsid w:val="008E4C26"/>
    <w:rsid w:val="008E51F1"/>
    <w:rsid w:val="008E643A"/>
    <w:rsid w:val="008E73FF"/>
    <w:rsid w:val="008F03FA"/>
    <w:rsid w:val="008F0D46"/>
    <w:rsid w:val="008F3DF4"/>
    <w:rsid w:val="008F433C"/>
    <w:rsid w:val="008F4AFD"/>
    <w:rsid w:val="008F6646"/>
    <w:rsid w:val="0090017C"/>
    <w:rsid w:val="00910B12"/>
    <w:rsid w:val="009112ED"/>
    <w:rsid w:val="00914B3A"/>
    <w:rsid w:val="00917124"/>
    <w:rsid w:val="00921851"/>
    <w:rsid w:val="00922E6F"/>
    <w:rsid w:val="00924BF1"/>
    <w:rsid w:val="00925B4A"/>
    <w:rsid w:val="00926BF4"/>
    <w:rsid w:val="00931D50"/>
    <w:rsid w:val="00934384"/>
    <w:rsid w:val="00934511"/>
    <w:rsid w:val="00934D95"/>
    <w:rsid w:val="0093559E"/>
    <w:rsid w:val="00935CC1"/>
    <w:rsid w:val="009372A7"/>
    <w:rsid w:val="009403E6"/>
    <w:rsid w:val="00955F94"/>
    <w:rsid w:val="00961FBF"/>
    <w:rsid w:val="00964466"/>
    <w:rsid w:val="0096784C"/>
    <w:rsid w:val="009735AF"/>
    <w:rsid w:val="00973B94"/>
    <w:rsid w:val="00980216"/>
    <w:rsid w:val="00981694"/>
    <w:rsid w:val="009820F7"/>
    <w:rsid w:val="009A0163"/>
    <w:rsid w:val="009A5D9F"/>
    <w:rsid w:val="009A7151"/>
    <w:rsid w:val="009B5187"/>
    <w:rsid w:val="009C496D"/>
    <w:rsid w:val="009C6DF1"/>
    <w:rsid w:val="009D11B6"/>
    <w:rsid w:val="009D264D"/>
    <w:rsid w:val="009D4375"/>
    <w:rsid w:val="009D490D"/>
    <w:rsid w:val="009D6ED4"/>
    <w:rsid w:val="009E1A7D"/>
    <w:rsid w:val="009F095D"/>
    <w:rsid w:val="009F209D"/>
    <w:rsid w:val="00A02670"/>
    <w:rsid w:val="00A040F1"/>
    <w:rsid w:val="00A057E6"/>
    <w:rsid w:val="00A06213"/>
    <w:rsid w:val="00A125FD"/>
    <w:rsid w:val="00A130E6"/>
    <w:rsid w:val="00A17279"/>
    <w:rsid w:val="00A269CC"/>
    <w:rsid w:val="00A3568D"/>
    <w:rsid w:val="00A36BE4"/>
    <w:rsid w:val="00A474DA"/>
    <w:rsid w:val="00A51124"/>
    <w:rsid w:val="00A52BDE"/>
    <w:rsid w:val="00A53829"/>
    <w:rsid w:val="00A56FC1"/>
    <w:rsid w:val="00A57AB3"/>
    <w:rsid w:val="00A6002D"/>
    <w:rsid w:val="00A63154"/>
    <w:rsid w:val="00A64031"/>
    <w:rsid w:val="00A65378"/>
    <w:rsid w:val="00A65554"/>
    <w:rsid w:val="00A67183"/>
    <w:rsid w:val="00A871E5"/>
    <w:rsid w:val="00A9029B"/>
    <w:rsid w:val="00A90A36"/>
    <w:rsid w:val="00A941C6"/>
    <w:rsid w:val="00A96811"/>
    <w:rsid w:val="00A97A4E"/>
    <w:rsid w:val="00AA0DBE"/>
    <w:rsid w:val="00AA2693"/>
    <w:rsid w:val="00AA463F"/>
    <w:rsid w:val="00AB0D03"/>
    <w:rsid w:val="00AB31E3"/>
    <w:rsid w:val="00AC066C"/>
    <w:rsid w:val="00AC35AC"/>
    <w:rsid w:val="00AC365D"/>
    <w:rsid w:val="00AC459F"/>
    <w:rsid w:val="00AC57B6"/>
    <w:rsid w:val="00AD00A7"/>
    <w:rsid w:val="00AD0CC8"/>
    <w:rsid w:val="00AD2324"/>
    <w:rsid w:val="00AE2080"/>
    <w:rsid w:val="00AE35DA"/>
    <w:rsid w:val="00AE4E36"/>
    <w:rsid w:val="00AE69C4"/>
    <w:rsid w:val="00AE7C8A"/>
    <w:rsid w:val="00AF4835"/>
    <w:rsid w:val="00AF492C"/>
    <w:rsid w:val="00AF7342"/>
    <w:rsid w:val="00B0003B"/>
    <w:rsid w:val="00B02CB6"/>
    <w:rsid w:val="00B02E7D"/>
    <w:rsid w:val="00B103CF"/>
    <w:rsid w:val="00B11828"/>
    <w:rsid w:val="00B13920"/>
    <w:rsid w:val="00B175E1"/>
    <w:rsid w:val="00B21D22"/>
    <w:rsid w:val="00B22F1A"/>
    <w:rsid w:val="00B26184"/>
    <w:rsid w:val="00B26294"/>
    <w:rsid w:val="00B2638D"/>
    <w:rsid w:val="00B26C69"/>
    <w:rsid w:val="00B31236"/>
    <w:rsid w:val="00B35BB3"/>
    <w:rsid w:val="00B367AC"/>
    <w:rsid w:val="00B418D4"/>
    <w:rsid w:val="00B421AC"/>
    <w:rsid w:val="00B43D4F"/>
    <w:rsid w:val="00B648E3"/>
    <w:rsid w:val="00B66752"/>
    <w:rsid w:val="00B669A9"/>
    <w:rsid w:val="00B67D48"/>
    <w:rsid w:val="00B713E7"/>
    <w:rsid w:val="00B715B3"/>
    <w:rsid w:val="00B73FD4"/>
    <w:rsid w:val="00B81E0C"/>
    <w:rsid w:val="00B8284F"/>
    <w:rsid w:val="00B833CD"/>
    <w:rsid w:val="00B916EE"/>
    <w:rsid w:val="00B97037"/>
    <w:rsid w:val="00B975FF"/>
    <w:rsid w:val="00BA1055"/>
    <w:rsid w:val="00BA1B2E"/>
    <w:rsid w:val="00BA2E77"/>
    <w:rsid w:val="00BA59CE"/>
    <w:rsid w:val="00BB157F"/>
    <w:rsid w:val="00BB346A"/>
    <w:rsid w:val="00BB54CF"/>
    <w:rsid w:val="00BC58B8"/>
    <w:rsid w:val="00BC5BFC"/>
    <w:rsid w:val="00BD6A0C"/>
    <w:rsid w:val="00BD6B11"/>
    <w:rsid w:val="00BE04FA"/>
    <w:rsid w:val="00BE4F61"/>
    <w:rsid w:val="00BE5DB8"/>
    <w:rsid w:val="00BE67E9"/>
    <w:rsid w:val="00BF3AA7"/>
    <w:rsid w:val="00BF67FD"/>
    <w:rsid w:val="00BF7C71"/>
    <w:rsid w:val="00C00BB7"/>
    <w:rsid w:val="00C02512"/>
    <w:rsid w:val="00C03344"/>
    <w:rsid w:val="00C03BBE"/>
    <w:rsid w:val="00C04CE5"/>
    <w:rsid w:val="00C123F2"/>
    <w:rsid w:val="00C14EDF"/>
    <w:rsid w:val="00C15AE2"/>
    <w:rsid w:val="00C22709"/>
    <w:rsid w:val="00C31C75"/>
    <w:rsid w:val="00C33E03"/>
    <w:rsid w:val="00C45DAE"/>
    <w:rsid w:val="00C4658F"/>
    <w:rsid w:val="00C635C1"/>
    <w:rsid w:val="00C6429F"/>
    <w:rsid w:val="00C80F1C"/>
    <w:rsid w:val="00CA34FD"/>
    <w:rsid w:val="00CA3EBC"/>
    <w:rsid w:val="00CA562D"/>
    <w:rsid w:val="00CA64DD"/>
    <w:rsid w:val="00CA6B84"/>
    <w:rsid w:val="00CB04F0"/>
    <w:rsid w:val="00CB3319"/>
    <w:rsid w:val="00CC2C68"/>
    <w:rsid w:val="00CC3288"/>
    <w:rsid w:val="00CC6145"/>
    <w:rsid w:val="00CC61D3"/>
    <w:rsid w:val="00CD5082"/>
    <w:rsid w:val="00CD6139"/>
    <w:rsid w:val="00CE0641"/>
    <w:rsid w:val="00CE0A32"/>
    <w:rsid w:val="00CE1627"/>
    <w:rsid w:val="00CE3053"/>
    <w:rsid w:val="00CE4B8C"/>
    <w:rsid w:val="00CE4D89"/>
    <w:rsid w:val="00CE640A"/>
    <w:rsid w:val="00CF23FA"/>
    <w:rsid w:val="00CF2AA7"/>
    <w:rsid w:val="00CF52ED"/>
    <w:rsid w:val="00D01D16"/>
    <w:rsid w:val="00D01EFD"/>
    <w:rsid w:val="00D03210"/>
    <w:rsid w:val="00D03B61"/>
    <w:rsid w:val="00D07FEC"/>
    <w:rsid w:val="00D100A1"/>
    <w:rsid w:val="00D11110"/>
    <w:rsid w:val="00D1164C"/>
    <w:rsid w:val="00D13F86"/>
    <w:rsid w:val="00D1486D"/>
    <w:rsid w:val="00D148AF"/>
    <w:rsid w:val="00D2003F"/>
    <w:rsid w:val="00D2021D"/>
    <w:rsid w:val="00D204BD"/>
    <w:rsid w:val="00D21480"/>
    <w:rsid w:val="00D2150A"/>
    <w:rsid w:val="00D27EDD"/>
    <w:rsid w:val="00D366AC"/>
    <w:rsid w:val="00D46C5B"/>
    <w:rsid w:val="00D4723F"/>
    <w:rsid w:val="00D5078B"/>
    <w:rsid w:val="00D51E00"/>
    <w:rsid w:val="00D521A7"/>
    <w:rsid w:val="00D531A8"/>
    <w:rsid w:val="00D60808"/>
    <w:rsid w:val="00D61AEF"/>
    <w:rsid w:val="00D6304D"/>
    <w:rsid w:val="00D67993"/>
    <w:rsid w:val="00D71B30"/>
    <w:rsid w:val="00D726FE"/>
    <w:rsid w:val="00D75918"/>
    <w:rsid w:val="00D7665D"/>
    <w:rsid w:val="00D856A8"/>
    <w:rsid w:val="00D87BB2"/>
    <w:rsid w:val="00D96DCC"/>
    <w:rsid w:val="00D97BF4"/>
    <w:rsid w:val="00DA5AE5"/>
    <w:rsid w:val="00DA5C10"/>
    <w:rsid w:val="00DB60C0"/>
    <w:rsid w:val="00DC0B99"/>
    <w:rsid w:val="00DC3E3C"/>
    <w:rsid w:val="00DC412C"/>
    <w:rsid w:val="00DC4D97"/>
    <w:rsid w:val="00DC65D6"/>
    <w:rsid w:val="00DC789C"/>
    <w:rsid w:val="00DD0E0D"/>
    <w:rsid w:val="00DD7D9E"/>
    <w:rsid w:val="00DE7931"/>
    <w:rsid w:val="00DF1411"/>
    <w:rsid w:val="00DF2956"/>
    <w:rsid w:val="00E03566"/>
    <w:rsid w:val="00E05861"/>
    <w:rsid w:val="00E05A0E"/>
    <w:rsid w:val="00E10287"/>
    <w:rsid w:val="00E11F3B"/>
    <w:rsid w:val="00E1202C"/>
    <w:rsid w:val="00E128CD"/>
    <w:rsid w:val="00E240D6"/>
    <w:rsid w:val="00E2462E"/>
    <w:rsid w:val="00E249C0"/>
    <w:rsid w:val="00E25978"/>
    <w:rsid w:val="00E26038"/>
    <w:rsid w:val="00E3433B"/>
    <w:rsid w:val="00E345A8"/>
    <w:rsid w:val="00E362F4"/>
    <w:rsid w:val="00E36F84"/>
    <w:rsid w:val="00E45D0B"/>
    <w:rsid w:val="00E53C8C"/>
    <w:rsid w:val="00E55584"/>
    <w:rsid w:val="00E608A4"/>
    <w:rsid w:val="00E612D4"/>
    <w:rsid w:val="00E62BF2"/>
    <w:rsid w:val="00E63AD2"/>
    <w:rsid w:val="00E63C0A"/>
    <w:rsid w:val="00E644D9"/>
    <w:rsid w:val="00E65189"/>
    <w:rsid w:val="00E67BF9"/>
    <w:rsid w:val="00E7220F"/>
    <w:rsid w:val="00E766AA"/>
    <w:rsid w:val="00E8162E"/>
    <w:rsid w:val="00E82ECB"/>
    <w:rsid w:val="00E834BD"/>
    <w:rsid w:val="00E83A24"/>
    <w:rsid w:val="00E84BED"/>
    <w:rsid w:val="00E94964"/>
    <w:rsid w:val="00E949B4"/>
    <w:rsid w:val="00EA0BED"/>
    <w:rsid w:val="00EA3679"/>
    <w:rsid w:val="00EA3C4F"/>
    <w:rsid w:val="00EA4400"/>
    <w:rsid w:val="00EA6237"/>
    <w:rsid w:val="00EA7D49"/>
    <w:rsid w:val="00EB1BF3"/>
    <w:rsid w:val="00EB446B"/>
    <w:rsid w:val="00EB44DE"/>
    <w:rsid w:val="00EC297B"/>
    <w:rsid w:val="00EC49A1"/>
    <w:rsid w:val="00EC5043"/>
    <w:rsid w:val="00ED23EB"/>
    <w:rsid w:val="00ED5E11"/>
    <w:rsid w:val="00EE4898"/>
    <w:rsid w:val="00EF1C7A"/>
    <w:rsid w:val="00EF3BBD"/>
    <w:rsid w:val="00F041A3"/>
    <w:rsid w:val="00F067B4"/>
    <w:rsid w:val="00F06D85"/>
    <w:rsid w:val="00F108E1"/>
    <w:rsid w:val="00F120F3"/>
    <w:rsid w:val="00F16ADB"/>
    <w:rsid w:val="00F20DCB"/>
    <w:rsid w:val="00F22FB7"/>
    <w:rsid w:val="00F319A3"/>
    <w:rsid w:val="00F369B1"/>
    <w:rsid w:val="00F40AC0"/>
    <w:rsid w:val="00F43042"/>
    <w:rsid w:val="00F43CAF"/>
    <w:rsid w:val="00F441BA"/>
    <w:rsid w:val="00F453D0"/>
    <w:rsid w:val="00F4789D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60D11"/>
    <w:rsid w:val="00F644D6"/>
    <w:rsid w:val="00F671D6"/>
    <w:rsid w:val="00F70E50"/>
    <w:rsid w:val="00F714CA"/>
    <w:rsid w:val="00F745EC"/>
    <w:rsid w:val="00F76AB9"/>
    <w:rsid w:val="00F80CD6"/>
    <w:rsid w:val="00F81724"/>
    <w:rsid w:val="00F97096"/>
    <w:rsid w:val="00FA2285"/>
    <w:rsid w:val="00FA3D8C"/>
    <w:rsid w:val="00FA4971"/>
    <w:rsid w:val="00FB1196"/>
    <w:rsid w:val="00FB2121"/>
    <w:rsid w:val="00FB3636"/>
    <w:rsid w:val="00FB6749"/>
    <w:rsid w:val="00FC6693"/>
    <w:rsid w:val="00FC7A86"/>
    <w:rsid w:val="00FC7E96"/>
    <w:rsid w:val="00FD7D25"/>
    <w:rsid w:val="00FE0160"/>
    <w:rsid w:val="00FE31A8"/>
    <w:rsid w:val="00FE6A20"/>
    <w:rsid w:val="00FE6E43"/>
    <w:rsid w:val="00FF0793"/>
    <w:rsid w:val="00FF1C51"/>
    <w:rsid w:val="00FF2C8A"/>
    <w:rsid w:val="00FF2FF5"/>
    <w:rsid w:val="00FF31DE"/>
    <w:rsid w:val="00FF4A89"/>
    <w:rsid w:val="00FF67FF"/>
    <w:rsid w:val="00FF6B5A"/>
    <w:rsid w:val="00FF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DDDCF6F"/>
  <w15:docId w15:val="{E9ECA95E-4C08-4950-A2E5-E56B2FB53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776"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0E6776"/>
    <w:pPr>
      <w:numPr>
        <w:numId w:val="1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0E677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0E67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A02670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A02670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02670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E6776"/>
    <w:rPr>
      <w:rFonts w:ascii="Arial" w:hAnsi="Arial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customStyle="1" w:styleId="Effets3D3">
    <w:name w:val="Effets 3D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eb3">
    <w:name w:val="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semiHidden/>
    <w:rsid w:val="00243FCF"/>
    <w:rPr>
      <w:sz w:val="20"/>
      <w:szCs w:val="20"/>
    </w:rPr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0E6776"/>
    <w:rPr>
      <w:rFonts w:ascii="Arial" w:hAnsi="Arial" w:cs="Arial"/>
      <w:b/>
      <w:sz w:val="24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AF7342"/>
    <w:pPr>
      <w:spacing w:after="120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620DC5"/>
    <w:rPr>
      <w:rFonts w:ascii="Arial" w:hAnsi="Arial"/>
      <w:sz w:val="22"/>
      <w:szCs w:val="22"/>
      <w:lang w:val="fr-FR" w:eastAsia="fr-FR" w:bidi="ar-SA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AC459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C459F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Modeles\DemoMot\CanevasCdcDemoMo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026969-B526-4CF9-BD5A-CD8D002EF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CanevasCdcDemoMot.dotx</Template>
  <TotalTime>191</TotalTime>
  <Pages>2</Pages>
  <Words>255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pour TIP</vt:lpstr>
    </vt:vector>
  </TitlesOfParts>
  <Manager>PAT et JLD</Manager>
  <Company>ETML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ETML</dc:creator>
  <cp:keywords/>
  <dc:description/>
  <cp:lastModifiedBy>ETML</cp:lastModifiedBy>
  <cp:revision>29</cp:revision>
  <cp:lastPrinted>2012-05-29T06:48:00Z</cp:lastPrinted>
  <dcterms:created xsi:type="dcterms:W3CDTF">2017-05-29T07:01:00Z</dcterms:created>
  <dcterms:modified xsi:type="dcterms:W3CDTF">2017-05-30T12:32:00Z</dcterms:modified>
</cp:coreProperties>
</file>